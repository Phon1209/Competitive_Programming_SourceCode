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9AD" w:rsidRPr="0085754A" w:rsidRDefault="00137527" w:rsidP="00AE091A">
      <w:pPr>
        <w:jc w:val="center"/>
        <w:rPr>
          <w:rFonts w:ascii="TH Sarabun New" w:hAnsi="TH Sarabun New" w:cs="TH Sarabun New"/>
          <w:b/>
          <w:color w:val="000000" w:themeColor="text1"/>
          <w:sz w:val="44"/>
          <w:szCs w:val="44"/>
          <w:lang w:bidi="th-TH"/>
        </w:rPr>
      </w:pPr>
      <w:r>
        <w:rPr>
          <w:rFonts w:ascii="TH Sarabun New" w:hAnsi="TH Sarabun New" w:cs="TH Sarabun New"/>
          <w:b/>
          <w:color w:val="000000" w:themeColor="text1"/>
          <w:sz w:val="44"/>
          <w:szCs w:val="44"/>
          <w:lang w:bidi="th-TH"/>
        </w:rPr>
        <w:t>Just Normal Palindrome</w:t>
      </w:r>
    </w:p>
    <w:p w:rsidR="00A772D8" w:rsidRPr="0085754A" w:rsidRDefault="00DF74BE" w:rsidP="00AE091A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85754A">
        <w:rPr>
          <w:rFonts w:ascii="TH Sarabun New" w:hAnsi="TH Sarabun New" w:cs="TH Sarabun New"/>
          <w:noProof/>
          <w:color w:val="000000" w:themeColor="text1"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AE7AC" wp14:editId="3A7667A8">
                <wp:simplePos x="0" y="0"/>
                <wp:positionH relativeFrom="column">
                  <wp:posOffset>-62230</wp:posOffset>
                </wp:positionH>
                <wp:positionV relativeFrom="paragraph">
                  <wp:posOffset>315595</wp:posOffset>
                </wp:positionV>
                <wp:extent cx="5831205" cy="0"/>
                <wp:effectExtent l="0" t="0" r="3619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F89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24.85pt" to="454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A772D8" w:rsidRPr="0085754A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[ Time </w:t>
      </w:r>
      <w:proofErr w:type="gramStart"/>
      <w:r w:rsidR="00AB55BC">
        <w:rPr>
          <w:rFonts w:ascii="TH Sarabun New" w:hAnsi="TH Sarabun New" w:cs="TH Sarabun New"/>
          <w:color w:val="000000" w:themeColor="text1"/>
          <w:sz w:val="36"/>
          <w:szCs w:val="36"/>
        </w:rPr>
        <w:t>limit :</w:t>
      </w:r>
      <w:proofErr w:type="gramEnd"/>
      <w:r w:rsidR="00AB55BC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</w:t>
      </w:r>
      <w:r w:rsidR="00A76737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1</w:t>
      </w:r>
      <w:r w:rsidR="00AB55BC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s ] [ Memory limit :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128</w:t>
      </w:r>
      <w:r w:rsidR="00A772D8" w:rsidRPr="0085754A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MB ]</w:t>
      </w:r>
    </w:p>
    <w:p w:rsidR="00A772D8" w:rsidRPr="00923E8D" w:rsidRDefault="00A772D8" w:rsidP="00F53602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</w:rPr>
      </w:pPr>
    </w:p>
    <w:p w:rsidR="007F7C27" w:rsidRDefault="00924132" w:rsidP="006B430F">
      <w:pPr>
        <w:jc w:val="thaiDistribute"/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</w:pPr>
      <w:r w:rsidRPr="007F7C27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ab/>
      </w:r>
      <w:r w:rsidR="00782CDB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นิยาม สตริงพาล</w:t>
      </w:r>
      <w:proofErr w:type="spellStart"/>
      <w:r w:rsidR="00782CDB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ิน</w:t>
      </w:r>
      <w:proofErr w:type="spellEnd"/>
      <w:r w:rsidR="00782CDB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โดรม คือ สตริงที่เมื่อมองจากหน้าไปหลังหรือหลังไปหน้าแล้วยังคงเป็นสตริงเดียวกันหรือก็คือ </w:t>
      </w:r>
      <w:r w:rsidR="00782CDB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S[1]=S[n] ,S[2]=S[n-1] … </w:t>
      </w:r>
      <w:r w:rsidR="00782CDB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เมื่อ </w:t>
      </w:r>
      <w:r w:rsidR="00782CDB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n </w:t>
      </w:r>
      <w:r w:rsidR="00782CDB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คือขนาด</w:t>
      </w:r>
      <w:r w:rsidR="009413E3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(</w:t>
      </w:r>
      <w:r w:rsidR="009413E3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ความยาว</w:t>
      </w:r>
      <w:r w:rsidR="009413E3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)</w:t>
      </w:r>
      <w:r w:rsidR="00782CDB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ของสตริง</w:t>
      </w:r>
      <w:r w:rsidR="009413E3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S </w:t>
      </w:r>
    </w:p>
    <w:p w:rsidR="000F2100" w:rsidRDefault="00782CDB" w:rsidP="006B430F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ab/>
      </w:r>
      <w:r w:rsidR="00AB159D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นายวินเป็นคนที่</w:t>
      </w:r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ชอบคิดอะไรใหม่ๆและเรื่องมากเป็นอย่างมาก วันหนึ่งเขาอยากสร้างอา</w:t>
      </w:r>
      <w:proofErr w:type="spellStart"/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เรย์</w:t>
      </w:r>
      <w:proofErr w:type="spellEnd"/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ความยาว </w:t>
      </w:r>
      <w:r w:rsidR="000F2100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N</w:t>
      </w:r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ช่อง ค่าในนั้นประกอบด้วยเลข </w:t>
      </w:r>
      <w:r w:rsidR="000F2100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1</w:t>
      </w:r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ถึง </w:t>
      </w:r>
      <w:r w:rsidR="000F2100" w:rsidRPr="000F2100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K</w:t>
      </w:r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และมีเงื่อนไขทั้งหมด </w:t>
      </w:r>
      <w:r w:rsidR="000F2100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M </w:t>
      </w:r>
      <w:r w:rsidR="000F2100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เงื่อนไข</w:t>
      </w:r>
    </w:p>
    <w:p w:rsidR="00782CDB" w:rsidRPr="00AB365B" w:rsidRDefault="000F2100" w:rsidP="006B430F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คือ เมื่อมอง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subarray 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ในช่วง 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X</w:t>
      </w:r>
      <w:r w:rsidRPr="000F2100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  <w:lang w:bidi="th-TH"/>
        </w:rPr>
        <w:t>i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ถึง 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Y</w:t>
      </w:r>
      <w:r w:rsidRPr="000F2100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  <w:lang w:bidi="th-TH"/>
        </w:rPr>
        <w:t>i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แล้ว 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subarray 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นั้นจะต้องเป็นพาล</w:t>
      </w:r>
      <w:proofErr w:type="spellStart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ิน</w:t>
      </w:r>
      <w:proofErr w:type="spellEnd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โดรม ถามว่านายวินจะสร้างสตริงตามเงื่อนไขได้ทั้งหมดกี่แบบ</w:t>
      </w:r>
      <w:r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</w:t>
      </w:r>
    </w:p>
    <w:p w:rsidR="00923E8D" w:rsidRPr="007F7C27" w:rsidRDefault="00923E8D" w:rsidP="00AE091A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</w:p>
    <w:p w:rsidR="00A772D8" w:rsidRPr="007F7C27" w:rsidRDefault="00A772D8" w:rsidP="00AE091A">
      <w:pPr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7F7C27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  <w:lang w:bidi="th-TH"/>
        </w:rPr>
        <w:t>ข้อมูลนำเข้า</w:t>
      </w:r>
    </w:p>
    <w:p w:rsidR="00BF0DB6" w:rsidRPr="00BF0DB6" w:rsidRDefault="00BF0DB6" w:rsidP="00AE091A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BF0DB6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บรรทัดแรก</w:t>
      </w:r>
      <w:r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 </w:t>
      </w:r>
      <w:r w:rsidRPr="00BF0DB6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รับจำนวนเต็ม</w:t>
      </w:r>
      <w:r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N,K 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และ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M</w:t>
      </w:r>
      <w:r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>(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1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6B430F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6B430F">
        <w:rPr>
          <w:rFonts w:ascii="Times New Roman" w:hAnsi="Times New Roman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N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6B430F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6B430F">
        <w:rPr>
          <w:rFonts w:ascii="Times New Roman" w:hAnsi="Times New Roman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6B430F" w:rsidRP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8000,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1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6B430F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6B430F">
        <w:rPr>
          <w:rFonts w:ascii="Times New Roman" w:hAnsi="Times New Roman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K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6B430F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6B430F">
        <w:rPr>
          <w:rFonts w:ascii="Times New Roman" w:hAnsi="Times New Roman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1000 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และ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1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6B430F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6B430F">
        <w:rPr>
          <w:rFonts w:ascii="Times New Roman" w:hAnsi="Times New Roman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M</w:t>
      </w:r>
      <w:r w:rsidR="006B430F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6B430F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6B430F">
        <w:rPr>
          <w:rFonts w:ascii="Times New Roman" w:hAnsi="Times New Roman" w:hint="cs"/>
          <w:color w:val="000000" w:themeColor="text1"/>
          <w:sz w:val="28"/>
          <w:szCs w:val="28"/>
          <w:cs/>
          <w:lang w:bidi="th-TH"/>
        </w:rPr>
        <w:t xml:space="preserve">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200000</w:t>
      </w:r>
      <w:r w:rsidRPr="006B430F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>)</w:t>
      </w:r>
    </w:p>
    <w:p w:rsidR="00E90ED6" w:rsidRDefault="00F53602" w:rsidP="00AE091A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อีก </w:t>
      </w:r>
      <w:r w:rsidR="006B430F">
        <w:rPr>
          <w:rFonts w:ascii="TH Sarabun New" w:hAnsi="TH Sarabun New" w:cs="TH Sarabun New"/>
          <w:color w:val="000000" w:themeColor="text1"/>
          <w:sz w:val="36"/>
          <w:szCs w:val="36"/>
        </w:rPr>
        <w:t>M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</w:t>
      </w:r>
      <w:r w:rsidR="00BF0DB6" w:rsidRPr="00BF0DB6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บรรทัดต่อมา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 </w:t>
      </w:r>
      <w:r w:rsidR="00BF0DB6" w:rsidRPr="00BF0DB6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แต่ละบรรทัด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 </w:t>
      </w:r>
      <w:r w:rsidR="00BF0DB6" w:rsidRPr="00BF0DB6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รับจำนวนเต็มบวก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 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X</w:t>
      </w:r>
      <w:r w:rsidR="00E56640" w:rsidRPr="00E56640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  <w:lang w:bidi="th-TH"/>
        </w:rPr>
        <w:t>i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</w:t>
      </w:r>
      <w:r w:rsidR="00AC37F8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และ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Y</w:t>
      </w:r>
      <w:r w:rsidR="00E56640" w:rsidRPr="00E56640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  <w:lang w:bidi="th-TH"/>
        </w:rPr>
        <w:t>i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(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1 </w:t>
      </w:r>
      <w:r w:rsidR="00AC37F8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 xml:space="preserve"> 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</w:rPr>
        <w:t>X</w:t>
      </w:r>
      <w:r w:rsidR="00357105" w:rsidRPr="00357105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  <w:lang w:bidi="th-TH"/>
        </w:rPr>
        <w:t>i</w:t>
      </w:r>
      <w:r w:rsidR="00357105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  <w:lang w:bidi="th-TH"/>
        </w:rPr>
        <w:t xml:space="preserve"> 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</w:rPr>
        <w:t>,</w:t>
      </w:r>
      <w:r w:rsidR="00357105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</w:rPr>
        <w:t>Y</w:t>
      </w:r>
      <w:r w:rsidR="00357105" w:rsidRPr="00357105">
        <w:rPr>
          <w:rFonts w:ascii="TH Sarabun New" w:hAnsi="TH Sarabun New" w:cs="TH Sarabun New"/>
          <w:color w:val="000000" w:themeColor="text1"/>
          <w:sz w:val="36"/>
          <w:szCs w:val="36"/>
          <w:vertAlign w:val="subscript"/>
        </w:rPr>
        <w:t>i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</w:t>
      </w:r>
      <w:r w:rsidR="00AC37F8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</w:t>
      </w:r>
      <w:r w:rsidR="00AC37F8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N</w:t>
      </w:r>
      <w:r w:rsidR="00BF0DB6" w:rsidRPr="00BF0DB6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t>)</w:t>
      </w:r>
    </w:p>
    <w:p w:rsidR="00BF0DB6" w:rsidRPr="00460891" w:rsidRDefault="00BF0DB6" w:rsidP="00AE091A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</w:p>
    <w:p w:rsidR="00A772D8" w:rsidRPr="0085754A" w:rsidRDefault="00A772D8" w:rsidP="00AF1A0C">
      <w:pPr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85754A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  <w:lang w:bidi="th-TH"/>
        </w:rPr>
        <w:t>ข้อมูลส่งออก</w:t>
      </w:r>
    </w:p>
    <w:p w:rsidR="00460891" w:rsidRPr="00AE091A" w:rsidRDefault="00AC37F8" w:rsidP="00AF1A0C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ให้แสดงจำนวน</w:t>
      </w:r>
      <w:r w:rsidR="00896F3A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สตริง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ที่เป็นไปได้ทั้งหมดที่ตรงตามเงื่อนไขข้างต้น</w:t>
      </w:r>
    </w:p>
    <w:p w:rsidR="00E92159" w:rsidRPr="00460891" w:rsidRDefault="00460891" w:rsidP="00F53602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 w:rsidRPr="00460891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 </w:t>
      </w:r>
    </w:p>
    <w:p w:rsidR="00A772D8" w:rsidRPr="0085754A" w:rsidRDefault="00A772D8" w:rsidP="00AF1A0C">
      <w:pPr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85754A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  <w:lang w:bidi="th-TH"/>
        </w:rPr>
        <w:t>ตัวอย่าง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5754A" w:rsidRPr="0085754A" w:rsidTr="00A772D8">
        <w:tc>
          <w:tcPr>
            <w:tcW w:w="4505" w:type="dxa"/>
          </w:tcPr>
          <w:p w:rsidR="00A772D8" w:rsidRPr="0085754A" w:rsidRDefault="00A772D8" w:rsidP="00AF1A0C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 w:rsidRPr="0085754A"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Input</w:t>
            </w:r>
          </w:p>
        </w:tc>
        <w:tc>
          <w:tcPr>
            <w:tcW w:w="4505" w:type="dxa"/>
          </w:tcPr>
          <w:p w:rsidR="00A772D8" w:rsidRPr="0085754A" w:rsidRDefault="00A772D8" w:rsidP="00AF1A0C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 w:rsidRPr="0085754A"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Output</w:t>
            </w:r>
          </w:p>
        </w:tc>
      </w:tr>
      <w:tr w:rsidR="0085754A" w:rsidRPr="0085754A" w:rsidTr="00C94740">
        <w:trPr>
          <w:trHeight w:val="1547"/>
        </w:trPr>
        <w:tc>
          <w:tcPr>
            <w:tcW w:w="4505" w:type="dxa"/>
          </w:tcPr>
          <w:p w:rsidR="00AE091A" w:rsidRPr="00AC37F8" w:rsidRDefault="00AC37F8" w:rsidP="00AF1A0C">
            <w:pPr>
              <w:jc w:val="thaiDistribute"/>
              <w:rPr>
                <w:rFonts w:ascii="Courier New" w:hAnsi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/>
                <w:color w:val="000000" w:themeColor="text1"/>
                <w:sz w:val="28"/>
                <w:szCs w:val="28"/>
                <w:lang w:bidi="th-TH"/>
              </w:rPr>
              <w:t>4 2 2</w:t>
            </w:r>
          </w:p>
          <w:p w:rsidR="00AF1A0C" w:rsidRDefault="00AE091A" w:rsidP="00AF1A0C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 w:rsidRPr="00AE091A"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2</w:t>
            </w:r>
            <w:r w:rsidR="00AC37F8"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 xml:space="preserve"> 4</w:t>
            </w:r>
          </w:p>
          <w:p w:rsidR="00AC37F8" w:rsidRPr="00AC37F8" w:rsidRDefault="00AC37F8" w:rsidP="00AF1A0C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1 3</w:t>
            </w:r>
          </w:p>
        </w:tc>
        <w:tc>
          <w:tcPr>
            <w:tcW w:w="4505" w:type="dxa"/>
          </w:tcPr>
          <w:p w:rsidR="00AC37F8" w:rsidRPr="0085754A" w:rsidRDefault="00AC37F8" w:rsidP="00AF1A0C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 xml:space="preserve">4 </w:t>
            </w:r>
          </w:p>
        </w:tc>
      </w:tr>
      <w:tr w:rsidR="00C94740" w:rsidRPr="0085754A" w:rsidTr="00C94740">
        <w:trPr>
          <w:trHeight w:val="1430"/>
        </w:trPr>
        <w:tc>
          <w:tcPr>
            <w:tcW w:w="4505" w:type="dxa"/>
          </w:tcPr>
          <w:p w:rsidR="00C94740" w:rsidRPr="00AC37F8" w:rsidRDefault="00C94740" w:rsidP="00C94740">
            <w:pPr>
              <w:jc w:val="thaiDistribute"/>
              <w:rPr>
                <w:rFonts w:ascii="Courier New" w:hAnsi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/>
                <w:color w:val="000000" w:themeColor="text1"/>
                <w:sz w:val="28"/>
                <w:szCs w:val="28"/>
                <w:lang w:bidi="th-TH"/>
              </w:rPr>
              <w:t>5 10 2</w:t>
            </w:r>
          </w:p>
          <w:p w:rsidR="00C94740" w:rsidRDefault="00C94740" w:rsidP="00C94740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1 5</w:t>
            </w:r>
          </w:p>
          <w:p w:rsidR="00C94740" w:rsidRDefault="00C94740" w:rsidP="00C94740">
            <w:pPr>
              <w:jc w:val="thaiDistribute"/>
              <w:rPr>
                <w:rFonts w:ascii="Courier New" w:hAnsi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3 5</w:t>
            </w:r>
          </w:p>
        </w:tc>
        <w:tc>
          <w:tcPr>
            <w:tcW w:w="4505" w:type="dxa"/>
          </w:tcPr>
          <w:p w:rsidR="00C94740" w:rsidRDefault="00C94740" w:rsidP="00AF1A0C">
            <w:pPr>
              <w:jc w:val="thaiDistribute"/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  <w:lang w:bidi="th-TH"/>
              </w:rPr>
              <w:t>100</w:t>
            </w:r>
          </w:p>
        </w:tc>
      </w:tr>
    </w:tbl>
    <w:p w:rsidR="00AC37F8" w:rsidRDefault="00AC37F8"/>
    <w:p w:rsidR="004422B4" w:rsidRDefault="00C94740" w:rsidP="00AF1A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  <w:r w:rsidRPr="00C94740">
        <w:rPr>
          <w:rFonts w:ascii="TH Sarabun New" w:hAnsi="TH Sarabun New" w:cs="TH Sarabun New" w:hint="cs"/>
          <w:bCs/>
          <w:color w:val="000000" w:themeColor="text1"/>
          <w:sz w:val="36"/>
          <w:szCs w:val="36"/>
          <w:cs/>
          <w:lang w:bidi="th-TH"/>
        </w:rPr>
        <w:t>คำอธิบายตัวอย่าง</w:t>
      </w:r>
    </w:p>
    <w:p w:rsidR="00C94740" w:rsidRPr="00782CDB" w:rsidRDefault="00C94740" w:rsidP="00C94740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  <w:r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ตัวอย่างที่ 1 สามารถทำได้ 4 แบบ ดังนี้ 0000 0101 1010 1111</w:t>
      </w:r>
    </w:p>
    <w:p w:rsidR="00782CDB" w:rsidRDefault="00782CDB" w:rsidP="00782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</w:p>
    <w:p w:rsidR="00782CDB" w:rsidRDefault="00782CDB" w:rsidP="00782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</w:p>
    <w:p w:rsidR="00782CDB" w:rsidRDefault="00782CDB" w:rsidP="00782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</w:p>
    <w:p w:rsidR="00782CDB" w:rsidRPr="00782CDB" w:rsidRDefault="00782CDB" w:rsidP="00782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</w:p>
    <w:p w:rsidR="00C94740" w:rsidRPr="00782CDB" w:rsidRDefault="00782CDB" w:rsidP="00782C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>
        <w:rPr>
          <w:rFonts w:ascii="TH Sarabun New" w:hAnsi="TH Sarabun New" w:cs="TH Sarabun New" w:hint="cs"/>
          <w:bCs/>
          <w:color w:val="000000" w:themeColor="text1"/>
          <w:sz w:val="36"/>
          <w:szCs w:val="36"/>
          <w:cs/>
          <w:lang w:bidi="th-TH"/>
        </w:rPr>
        <w:t>ข้อมูลชุดทดสอบ</w:t>
      </w:r>
      <w:bookmarkStart w:id="0" w:name="_GoBack"/>
      <w:bookmarkEnd w:id="0"/>
    </w:p>
    <w:p w:rsidR="00782CDB" w:rsidRPr="00782CDB" w:rsidRDefault="00782CDB" w:rsidP="00782CD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ชุดทดสอบที่ 1</w:t>
      </w:r>
      <w:r w:rsidR="00896F3A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(15%)</w:t>
      </w: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N</w:t>
      </w:r>
      <w:r w:rsidR="00896F3A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896F3A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 xml:space="preserve">10 </w:t>
      </w:r>
      <w:r w:rsidR="00896F3A" w:rsidRPr="009413E3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K</w:t>
      </w:r>
      <w:r w:rsidR="00896F3A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896F3A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 xml:space="preserve">2 </w:t>
      </w:r>
      <w:r w:rsidR="00896F3A" w:rsidRPr="009413E3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M</w:t>
      </w:r>
      <w:r w:rsidR="00896F3A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896F3A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10</w:t>
      </w:r>
    </w:p>
    <w:p w:rsidR="00782CDB" w:rsidRPr="00782CDB" w:rsidRDefault="00782CDB" w:rsidP="00782CD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ชุดทดสอบที่ </w:t>
      </w:r>
      <w:r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2</w:t>
      </w:r>
      <w:r w:rsidR="00896F3A"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(15%)</w:t>
      </w: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 </w:t>
      </w:r>
      <w:r w:rsid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 xml:space="preserve">N,M,K </w:t>
      </w:r>
      <w:r w:rsidR="00896F3A" w:rsidRPr="00896F3A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ตามโจทย์ข้างต้น แต่เงื่อนไขจะไม่ทับซ้อนกัน</w:t>
      </w:r>
    </w:p>
    <w:p w:rsidR="00782CDB" w:rsidRPr="00782CDB" w:rsidRDefault="00782CDB" w:rsidP="00782CD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ชุดทดสอบที่ </w:t>
      </w:r>
      <w:r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3</w:t>
      </w:r>
      <w:r w:rsidR="00896F3A"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(35%)</w:t>
      </w:r>
      <w:r w:rsidRPr="00896F3A">
        <w:rPr>
          <w:rFonts w:ascii="TH Sarabun New" w:hAnsi="TH Sarabun New" w:cs="TH Sarabun New" w:hint="cs"/>
          <w:bCs/>
          <w:color w:val="000000" w:themeColor="text1"/>
          <w:sz w:val="36"/>
          <w:szCs w:val="36"/>
          <w:cs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M</w:t>
      </w:r>
      <w:r w:rsidR="00896F3A" w:rsidRPr="006B430F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≤</w:t>
      </w:r>
      <w:r w:rsidR="00896F3A">
        <w:rPr>
          <w:rFonts w:ascii="Times New Roman" w:hAnsi="Times New Roman" w:cs="Times New Roman"/>
          <w:color w:val="000000" w:themeColor="text1"/>
          <w:sz w:val="28"/>
          <w:szCs w:val="28"/>
          <w:lang w:bidi="th-TH"/>
        </w:rPr>
        <w:t>10000</w:t>
      </w:r>
    </w:p>
    <w:p w:rsidR="00782CDB" w:rsidRPr="00782CDB" w:rsidRDefault="00782CDB" w:rsidP="00782CD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thaiDistribute"/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</w:pP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ชุดทดสอบที่ </w:t>
      </w:r>
      <w:r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4</w:t>
      </w:r>
      <w:r w:rsidR="00896F3A"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(35%)</w:t>
      </w:r>
      <w:r w:rsidRPr="00782CDB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 xml:space="preserve"> </w:t>
      </w:r>
      <w:r w:rsidR="00896F3A" w:rsidRPr="00896F3A"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  <w:t>N,M,K</w:t>
      </w:r>
      <w:r w:rsidR="00896F3A">
        <w:rPr>
          <w:rFonts w:ascii="TH Sarabun New" w:hAnsi="TH Sarabun New" w:cs="TH Sarabun New"/>
          <w:b/>
          <w:color w:val="000000" w:themeColor="text1"/>
          <w:sz w:val="36"/>
          <w:szCs w:val="36"/>
          <w:lang w:bidi="th-TH"/>
        </w:rPr>
        <w:t xml:space="preserve"> </w:t>
      </w:r>
      <w:r w:rsidR="00896F3A">
        <w:rPr>
          <w:rFonts w:ascii="TH Sarabun New" w:hAnsi="TH Sarabun New" w:cs="TH Sarabun New" w:hint="cs"/>
          <w:b/>
          <w:color w:val="000000" w:themeColor="text1"/>
          <w:sz w:val="36"/>
          <w:szCs w:val="36"/>
          <w:cs/>
          <w:lang w:bidi="th-TH"/>
        </w:rPr>
        <w:t>ตามโจทย์ข้างต้น</w:t>
      </w:r>
    </w:p>
    <w:sectPr w:rsidR="00782CDB" w:rsidRPr="00782CDB" w:rsidSect="00383B7A">
      <w:headerReference w:type="default" r:id="rId8"/>
      <w:footerReference w:type="default" r:id="rId9"/>
      <w:pgSz w:w="11900" w:h="16840"/>
      <w:pgMar w:top="1440" w:right="1440" w:bottom="1440" w:left="1440" w:header="708" w:footer="1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618" w:rsidRDefault="00A20618" w:rsidP="00A772D8">
      <w:r>
        <w:separator/>
      </w:r>
    </w:p>
  </w:endnote>
  <w:endnote w:type="continuationSeparator" w:id="0">
    <w:p w:rsidR="00A20618" w:rsidRDefault="00A20618" w:rsidP="00A7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auto"/>
    <w:pitch w:val="variable"/>
    <w:sig w:usb0="00000000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2D8" w:rsidRDefault="000E4AB1" w:rsidP="00383B7A">
    <w:pPr>
      <w:pStyle w:val="Footer"/>
      <w:jc w:val="right"/>
      <w:rPr>
        <w:lang w:bidi="th-TH"/>
      </w:rPr>
    </w:pPr>
    <w:r>
      <w:rPr>
        <w:noProof/>
        <w:cs/>
        <w:lang w:bidi="th-TH"/>
      </w:rPr>
      <w:drawing>
        <wp:anchor distT="0" distB="0" distL="114300" distR="114300" simplePos="0" relativeHeight="251657215" behindDoc="1" locked="0" layoutInCell="1" allowOverlap="1" wp14:anchorId="53CC6D84" wp14:editId="6492535E">
          <wp:simplePos x="0" y="0"/>
          <wp:positionH relativeFrom="margin">
            <wp:align>center</wp:align>
          </wp:positionH>
          <wp:positionV relativeFrom="paragraph">
            <wp:posOffset>323215</wp:posOffset>
          </wp:positionV>
          <wp:extent cx="7322400" cy="748974"/>
          <wp:effectExtent l="0" t="0" r="0" b="0"/>
          <wp:wrapNone/>
          <wp:docPr id="2" name="Picture 2" descr="/Users/mickcwkt/Google Drive/CodeCube/Problem Template/Footer-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ickcwkt/Google Drive/CodeCube/Problem Template/Footer-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2400" cy="748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618" w:rsidRDefault="00A20618" w:rsidP="00A772D8">
      <w:r>
        <w:separator/>
      </w:r>
    </w:p>
  </w:footnote>
  <w:footnote w:type="continuationSeparator" w:id="0">
    <w:p w:rsidR="00A20618" w:rsidRDefault="00A20618" w:rsidP="00A77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2D8" w:rsidRPr="0085754A" w:rsidRDefault="00C05A76" w:rsidP="00A772D8">
    <w:pPr>
      <w:pStyle w:val="Header"/>
      <w:jc w:val="right"/>
      <w:rPr>
        <w:rFonts w:ascii="TH Sarabun New" w:hAnsi="TH Sarabun New" w:cs="TH Sarabun New"/>
        <w:color w:val="000000" w:themeColor="text1"/>
        <w:sz w:val="36"/>
        <w:szCs w:val="36"/>
        <w:lang w:bidi="th-TH"/>
      </w:rPr>
    </w:pPr>
    <w:r>
      <w:rPr>
        <w:rFonts w:ascii="TH Sarabun New" w:hAnsi="TH Sarabun New" w:cs="TH Sarabun New"/>
        <w:color w:val="000000" w:themeColor="text1"/>
        <w:sz w:val="36"/>
        <w:szCs w:val="36"/>
        <w:lang w:bidi="th-TH"/>
      </w:rPr>
      <w:t>b</w:t>
    </w:r>
    <w:r w:rsidR="000E4AB1">
      <w:rPr>
        <w:rFonts w:ascii="TH Sarabun New" w:hAnsi="TH Sarabun New" w:cs="TH Sarabun New"/>
        <w:color w:val="000000" w:themeColor="text1"/>
        <w:sz w:val="36"/>
        <w:szCs w:val="36"/>
        <w:lang w:bidi="th-TH"/>
      </w:rPr>
      <w:t xml:space="preserve">y </w:t>
    </w:r>
    <w:r w:rsidR="006B430F">
      <w:rPr>
        <w:rFonts w:ascii="TH Sarabun New" w:hAnsi="TH Sarabun New" w:cs="TH Sarabun New"/>
        <w:color w:val="000000" w:themeColor="text1"/>
        <w:sz w:val="36"/>
        <w:szCs w:val="36"/>
        <w:lang w:bidi="th-TH"/>
      </w:rPr>
      <w:t>phon1209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7517C"/>
    <w:multiLevelType w:val="hybridMultilevel"/>
    <w:tmpl w:val="9F10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A2AF5"/>
    <w:multiLevelType w:val="hybridMultilevel"/>
    <w:tmpl w:val="FB4AD79C"/>
    <w:lvl w:ilvl="0" w:tplc="BE148CE6">
      <w:start w:val="3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32"/>
    <w:rsid w:val="000542EA"/>
    <w:rsid w:val="0007534B"/>
    <w:rsid w:val="000E4AB1"/>
    <w:rsid w:val="000F2100"/>
    <w:rsid w:val="00137527"/>
    <w:rsid w:val="001E37C2"/>
    <w:rsid w:val="002B3733"/>
    <w:rsid w:val="002C3D0B"/>
    <w:rsid w:val="00310A93"/>
    <w:rsid w:val="003563CA"/>
    <w:rsid w:val="00357105"/>
    <w:rsid w:val="00383B7A"/>
    <w:rsid w:val="003868E7"/>
    <w:rsid w:val="00396072"/>
    <w:rsid w:val="003A030C"/>
    <w:rsid w:val="003E41CB"/>
    <w:rsid w:val="003E649B"/>
    <w:rsid w:val="003F47AB"/>
    <w:rsid w:val="004002A7"/>
    <w:rsid w:val="00401830"/>
    <w:rsid w:val="004422B4"/>
    <w:rsid w:val="00460891"/>
    <w:rsid w:val="0047109F"/>
    <w:rsid w:val="00494AAA"/>
    <w:rsid w:val="004D41FD"/>
    <w:rsid w:val="00521164"/>
    <w:rsid w:val="00590344"/>
    <w:rsid w:val="005E6277"/>
    <w:rsid w:val="00607CA2"/>
    <w:rsid w:val="00612A0B"/>
    <w:rsid w:val="00672D15"/>
    <w:rsid w:val="006B430F"/>
    <w:rsid w:val="006B5AD6"/>
    <w:rsid w:val="006D29A8"/>
    <w:rsid w:val="006D3932"/>
    <w:rsid w:val="00782CDB"/>
    <w:rsid w:val="007F7C27"/>
    <w:rsid w:val="00807512"/>
    <w:rsid w:val="00815573"/>
    <w:rsid w:val="0085754A"/>
    <w:rsid w:val="00896F3A"/>
    <w:rsid w:val="008D5031"/>
    <w:rsid w:val="00923E8D"/>
    <w:rsid w:val="00924132"/>
    <w:rsid w:val="00936079"/>
    <w:rsid w:val="009413E3"/>
    <w:rsid w:val="0095458C"/>
    <w:rsid w:val="00961F32"/>
    <w:rsid w:val="00992680"/>
    <w:rsid w:val="009C240F"/>
    <w:rsid w:val="009D6F1D"/>
    <w:rsid w:val="009E51E3"/>
    <w:rsid w:val="009F088A"/>
    <w:rsid w:val="009F3060"/>
    <w:rsid w:val="00A019F9"/>
    <w:rsid w:val="00A171C9"/>
    <w:rsid w:val="00A20618"/>
    <w:rsid w:val="00A76737"/>
    <w:rsid w:val="00A772D8"/>
    <w:rsid w:val="00AB159D"/>
    <w:rsid w:val="00AB365B"/>
    <w:rsid w:val="00AB55BC"/>
    <w:rsid w:val="00AC37F8"/>
    <w:rsid w:val="00AD59CB"/>
    <w:rsid w:val="00AE091A"/>
    <w:rsid w:val="00AF1A0C"/>
    <w:rsid w:val="00B161AF"/>
    <w:rsid w:val="00B33773"/>
    <w:rsid w:val="00B37166"/>
    <w:rsid w:val="00B835D5"/>
    <w:rsid w:val="00BF0DB6"/>
    <w:rsid w:val="00BF0EF4"/>
    <w:rsid w:val="00BF668F"/>
    <w:rsid w:val="00C05A76"/>
    <w:rsid w:val="00C626BF"/>
    <w:rsid w:val="00C77397"/>
    <w:rsid w:val="00C820A8"/>
    <w:rsid w:val="00C87C2E"/>
    <w:rsid w:val="00C94740"/>
    <w:rsid w:val="00CE6CB9"/>
    <w:rsid w:val="00CF11BD"/>
    <w:rsid w:val="00D12840"/>
    <w:rsid w:val="00D159D1"/>
    <w:rsid w:val="00D25C9A"/>
    <w:rsid w:val="00D303E0"/>
    <w:rsid w:val="00D329EF"/>
    <w:rsid w:val="00D3671E"/>
    <w:rsid w:val="00D92FDA"/>
    <w:rsid w:val="00D93178"/>
    <w:rsid w:val="00DC3680"/>
    <w:rsid w:val="00DD0641"/>
    <w:rsid w:val="00DD7ADE"/>
    <w:rsid w:val="00DF74BE"/>
    <w:rsid w:val="00E1165E"/>
    <w:rsid w:val="00E56640"/>
    <w:rsid w:val="00E64B54"/>
    <w:rsid w:val="00E65C6B"/>
    <w:rsid w:val="00E6651C"/>
    <w:rsid w:val="00E90ED6"/>
    <w:rsid w:val="00E92159"/>
    <w:rsid w:val="00E979AD"/>
    <w:rsid w:val="00F53602"/>
    <w:rsid w:val="00F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CF7375"/>
  <w14:defaultImageDpi w14:val="300"/>
  <w15:docId w15:val="{EE5F877B-D19E-4AC3-AE23-6A4098FD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72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772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2D8"/>
  </w:style>
  <w:style w:type="paragraph" w:styleId="Footer">
    <w:name w:val="footer"/>
    <w:basedOn w:val="Normal"/>
    <w:link w:val="FooterChar"/>
    <w:uiPriority w:val="99"/>
    <w:unhideWhenUsed/>
    <w:rsid w:val="00A772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2D8"/>
  </w:style>
  <w:style w:type="paragraph" w:styleId="ListParagraph">
    <w:name w:val="List Paragraph"/>
    <w:basedOn w:val="Normal"/>
    <w:uiPriority w:val="34"/>
    <w:qFormat/>
    <w:rsid w:val="00C9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esktop\Programming\Codecube\Probl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023CA-8DC3-45BF-BAD8-20FCA0F9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Template</Template>
  <TotalTime>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bT33</dc:creator>
  <cp:keywords/>
  <dc:description/>
  <cp:lastModifiedBy>Smile</cp:lastModifiedBy>
  <cp:revision>5</cp:revision>
  <cp:lastPrinted>2018-03-31T09:31:00Z</cp:lastPrinted>
  <dcterms:created xsi:type="dcterms:W3CDTF">2018-03-29T20:55:00Z</dcterms:created>
  <dcterms:modified xsi:type="dcterms:W3CDTF">2018-03-31T09:36:00Z</dcterms:modified>
</cp:coreProperties>
</file>